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Básicos</w:t>
      </w:r>
    </w:p>
    <w:p>
      <w:pPr>
        <w:pStyle w:val="Ttulo2"/>
        <w:bidi w:val="0"/>
        <w:jc w:val="left"/>
        <w:rPr/>
      </w:pPr>
      <w:r>
        <w:rPr/>
        <w:t>Memória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b/>
          <w:bCs/>
        </w:rPr>
        <w:t>RAM</w:t>
      </w:r>
      <w:r>
        <w:rPr/>
        <w:t xml:space="preserve">: A ram é dividida em vários espaços de 1byte cada espaço possui um endereço </w:t>
      </w:r>
      <w:r>
        <w:rPr/>
        <w:t xml:space="preserve">que vai de 0 até n. </w:t>
      </w:r>
      <w:r>
        <w:rPr/>
        <w:t>Endereços são escritos em hexadecimal com o prefixo 0x (ex: 0x3D4)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A CPU pode solicitar que a memória leia ou escreva </w:t>
      </w:r>
      <w:r>
        <w:rPr/>
        <w:t>em um</w:t>
      </w:r>
      <w:r>
        <w:rPr/>
        <w:t xml:space="preserve"> endereço </w:t>
      </w:r>
      <w:r>
        <w:rPr>
          <w:rStyle w:val="Nfase"/>
        </w:rPr>
        <w:t>x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A CPU não guarda nenhum endereço; ela recebe de um programa a instrução para escrever ou ler em um endereço. 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>Não existe nenhum controle de acesso nesse nível. Um programa pode teoricamente ler/escrever em qualquer endereço.</w:t>
      </w:r>
    </w:p>
    <w:p>
      <w:pPr>
        <w:pStyle w:val="Ttulo3"/>
        <w:bidi w:val="0"/>
        <w:jc w:val="left"/>
        <w:rPr/>
      </w:pPr>
      <w:r>
        <w:rPr/>
        <w:t>Controle de acesso à memória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O controle de acesso à memória é feito pelo Sistema Operacional; um programa não acessa a CPU/memória diretamente. Ele precisa passar pelo SO antes de acessar a memória. Isso é feito da seguinte maneira: 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 xml:space="preserve">O SO divide a memória em unidades chamadas </w:t>
      </w:r>
      <w:r>
        <w:rPr>
          <w:rStyle w:val="Nfaseforte"/>
        </w:rPr>
        <w:t>páginas</w:t>
      </w:r>
      <w:r>
        <w:rPr/>
        <w:t xml:space="preserve"> ou </w:t>
      </w:r>
      <w:r>
        <w:rPr>
          <w:rStyle w:val="Nfaseforte"/>
        </w:rPr>
        <w:t>endereços virtuais</w:t>
      </w:r>
      <w:r>
        <w:rPr/>
        <w:t xml:space="preserve">. Geralmente, cada página tem 4 KB (4096 bytes), mas é importante lembrar que em alguns sistemas, as páginas podem ter outros tamanhos, como 2 KB, 8 KB, ou até mesmo 1 MB ou 2 MB em casos de páginas grandes (huge pages). 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 xml:space="preserve">Uma página pode pertencer a um programa, e quando isso ocorre, essa página só é visível para esse programa, e não para outros (a menos que seja uma página compartilhada). Cada página possui permissões de escrita, leitura, e execução. 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 xml:space="preserve">Se um programa tentar acessar uma página da qual ele não tem acesso, o SO gera uma interrupção para esse programa através da CPU, geralmente resultando em um erro de “segmentation fault” ou “access violation”. </w:t>
      </w:r>
    </w:p>
    <w:p>
      <w:pPr>
        <w:pStyle w:val="Ttulo3"/>
        <w:bidi w:val="0"/>
        <w:jc w:val="left"/>
        <w:rPr/>
      </w:pPr>
      <w:r>
        <w:rPr>
          <w:b/>
          <w:bCs/>
        </w:rPr>
        <w:t>Cache</w:t>
      </w:r>
      <w:r>
        <w:rPr/>
        <w:t xml:space="preserve">: 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É uma memória de baixa capacidade, mas extremamente rápida, localizada na CPU, para que ela não precise acessar a RAM para operações frequentes e simples. 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Os dados que estão no cache também estão na RAM. O cache é dividido em unidades de 64 bytes chamadas </w:t>
      </w:r>
      <w:r>
        <w:rPr>
          <w:rStyle w:val="Nfaseforte"/>
        </w:rPr>
        <w:t>cache lines</w:t>
      </w:r>
      <w:r>
        <w:rPr/>
        <w:t xml:space="preserve">. </w:t>
      </w:r>
    </w:p>
    <w:p>
      <w:pPr>
        <w:pStyle w:val="Ttulo3"/>
        <w:bidi w:val="0"/>
        <w:jc w:val="left"/>
        <w:rPr/>
      </w:pPr>
      <w:r>
        <w:rPr/>
        <w:t>Memória virtual: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>U</w:t>
      </w:r>
      <w:r>
        <w:rPr/>
        <w:t xml:space="preserve">so de espaço em disco para simular memória adicional. Páginas de memória que não estão atualmente em uso pela RAM são armazenadas no disco. 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Quando essas páginas são solicitadas por um programa, o SO deve liberar espaço na RAM e mover as páginas do disco para a RAM. Esse processo é conhecido como </w:t>
      </w:r>
      <w:r>
        <w:rPr>
          <w:rStyle w:val="Nfaseforte"/>
        </w:rPr>
        <w:t>swap</w:t>
      </w:r>
      <w:r>
        <w:rPr/>
        <w:t xml:space="preserve"> e pode tornar o acesso mais lento. </w:t>
      </w:r>
    </w:p>
    <w:p>
      <w:pPr>
        <w:pStyle w:val="Ttulo3"/>
        <w:bidi w:val="0"/>
        <w:jc w:val="left"/>
        <w:rPr/>
      </w:pPr>
      <w:r>
        <w:rPr/>
        <w:t>Heap/dynamic memory</w:t>
      </w:r>
    </w:p>
    <w:p>
      <w:pPr>
        <w:pStyle w:val="Corpodotexto"/>
        <w:numPr>
          <w:ilvl w:val="0"/>
          <w:numId w:val="3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É um bloco de memória não estruturado que é alocado manualmente por um programa. O tamanho do bloco é definido pelo programa e é geralmente usado para alocações dinâmicas que não são conhecidas em tempo de compilação. A memória no heap é desalocada explicitamente pelo programador ou quando o programa termina. 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/>
        <w:t xml:space="preserve">Em </w:t>
      </w:r>
      <w:r>
        <w:rPr>
          <w:rStyle w:val="Nfaseforte"/>
        </w:rPr>
        <w:t>C</w:t>
      </w:r>
      <w:r>
        <w:rPr/>
        <w:t xml:space="preserve">, existe a função </w:t>
      </w:r>
      <w:r>
        <w:rPr>
          <w:rStyle w:val="Cdigo-fonte"/>
        </w:rPr>
        <w:t>malloc(x)</w:t>
      </w:r>
      <w:r>
        <w:rPr/>
        <w:t xml:space="preserve">, que recebe como parâmetro a quantidade de memória que deve ser alocada, retornando um ponteiro para a memória alocada ou </w:t>
      </w:r>
      <w:r>
        <w:rPr>
          <w:rStyle w:val="Cdigo-fonte"/>
        </w:rPr>
        <w:t>NULL</w:t>
      </w:r>
      <w:r>
        <w:rPr/>
        <w:t xml:space="preserve"> se falhou em alocar. Esse ponteiro deve ser usado para desalocar a memória através da função </w:t>
      </w:r>
      <w:r>
        <w:rPr>
          <w:rStyle w:val="Cdigo-fonte"/>
        </w:rPr>
        <w:t>free()</w:t>
      </w:r>
      <w:r>
        <w:rPr/>
        <w:t xml:space="preserve">. 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b w:val="false"/>
          <w:bCs w:val="false"/>
        </w:rPr>
        <w:t xml:space="preserve">Em </w:t>
      </w:r>
      <w:r>
        <w:rPr>
          <w:rStyle w:val="Nfaseforte"/>
          <w:b w:val="false"/>
          <w:bCs w:val="false"/>
        </w:rPr>
        <w:t>Java</w:t>
      </w:r>
      <w:r>
        <w:rPr>
          <w:b w:val="false"/>
          <w:bCs w:val="false"/>
        </w:rPr>
        <w:t xml:space="preserve">, a memória heap é </w:t>
      </w:r>
      <w:r>
        <w:rPr>
          <w:b w:val="false"/>
          <w:bCs w:val="false"/>
        </w:rPr>
        <w:t xml:space="preserve">alocada usando </w:t>
      </w:r>
      <w:r>
        <w:rPr>
          <w:rStyle w:val="Cdigo-fonte"/>
          <w:b w:val="false"/>
          <w:bCs w:val="false"/>
        </w:rPr>
        <w:t>new ou criando um array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O tamanho da memória alocada é gerenciado pela JVM, normalmente correspondendo ao tamanho do objeto. A memória é automaticamente desalocada pelo Garbage Collector (GC)</w:t>
      </w:r>
    </w:p>
    <w:p>
      <w:pPr>
        <w:pStyle w:val="Ttulo3"/>
        <w:bidi w:val="0"/>
        <w:jc w:val="left"/>
        <w:rPr/>
      </w:pPr>
      <w:r>
        <w:rPr>
          <w:b/>
          <w:bCs/>
        </w:rPr>
        <w:t>Memory leak:</w:t>
      </w:r>
      <w:r>
        <w:rPr/>
        <w:t xml:space="preserve"> 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Ocorre quando um programa perde a referência para a memória alocada sem que ela seja liberada, fazendo com que a memória fique alocada até que o programa termine. 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Em </w:t>
      </w:r>
      <w:r>
        <w:rPr>
          <w:rStyle w:val="Nfaseforte"/>
        </w:rPr>
        <w:t>C</w:t>
      </w:r>
      <w:r>
        <w:rPr/>
        <w:t xml:space="preserve">, isso acontece quando </w:t>
      </w:r>
      <w:r>
        <w:rPr>
          <w:rStyle w:val="Cdigo-fonte"/>
        </w:rPr>
        <w:t>free()</w:t>
      </w:r>
      <w:r>
        <w:rPr/>
        <w:t xml:space="preserve"> não é chamado. Em </w:t>
      </w:r>
      <w:r>
        <w:rPr>
          <w:rStyle w:val="Nfaseforte"/>
        </w:rPr>
        <w:t>Java</w:t>
      </w:r>
      <w:r>
        <w:rPr/>
        <w:t xml:space="preserve">, ocorre quando o GC não consegue remover um objeto não referenciado por algum motivo (embora o GC seja projetado para mitigar vazamentos de memória). </w:t>
      </w:r>
    </w:p>
    <w:p>
      <w:pPr>
        <w:pStyle w:val="Ttulo3"/>
        <w:bidi w:val="0"/>
        <w:jc w:val="left"/>
        <w:rPr/>
      </w:pPr>
      <w:r>
        <w:rPr/>
        <w:t>Stack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 xml:space="preserve">É uma área de memória usada para gerenciar o fluxo de execução de um programa (stack de chamadas) e guardar dados temporários como variáveis locais, argumentos de funções, etc. 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 xml:space="preserve">A stack é uma estrutura de dados </w:t>
      </w:r>
      <w:r>
        <w:rPr>
          <w:rStyle w:val="Nfaseforte"/>
        </w:rPr>
        <w:t>LIFO</w:t>
      </w:r>
      <w:r>
        <w:rPr/>
        <w:t xml:space="preserve"> (Last In, First Out), permitindo rápida leitura e escrita, mas possui um tamanho máximo. Se todo o espaço for utilizado, ocorre um “stack overflow”. </w:t>
      </w:r>
    </w:p>
    <w:p>
      <w:pPr>
        <w:pStyle w:val="Corpodotexto"/>
        <w:numPr>
          <w:ilvl w:val="0"/>
          <w:numId w:val="4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A alocação e desalocação de memória na stack são gerenciadas automaticamente pelo compilador e a linguagem de programação. 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Componentes da Stack</w:t>
      </w:r>
      <w:r>
        <w:rPr/>
        <w:t xml:space="preserve">: 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>
          <w:rStyle w:val="Nfaseforte"/>
        </w:rPr>
        <w:t>Stack Pointer</w:t>
      </w:r>
      <w:r>
        <w:rPr/>
        <w:t xml:space="preserve">: Um ponteiro que aponta para o topo da stack, ou seja, os dados da função atualmente em execução. </w:t>
      </w:r>
    </w:p>
    <w:p>
      <w:pPr>
        <w:pStyle w:val="Corpodotexto"/>
        <w:numPr>
          <w:ilvl w:val="0"/>
          <w:numId w:val="5"/>
        </w:numPr>
        <w:bidi w:val="0"/>
        <w:rPr>
          <w:b/>
          <w:bCs/>
        </w:rPr>
      </w:pPr>
      <w:r>
        <w:rPr>
          <w:rStyle w:val="Nfaseforte"/>
        </w:rPr>
        <w:t>Stack Frame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strutura que contém o endereço de retorno da função que chamou a função atual, os parâmetros passados e suas variáveis locais. 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Quando uma função é chamada, um stack frame é adicionado à stack, e o stack pointer é atualizado para apontar para esse novo frame, indicando que aquela função está sendo executada. </w:t>
      </w:r>
    </w:p>
    <w:p>
      <w:pPr>
        <w:pStyle w:val="Corpodotexto"/>
        <w:numPr>
          <w:ilvl w:val="0"/>
          <w:numId w:val="5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Quando a função termina, o stack pointer volta a apontar para o stack frame anterior, e o stack frame da função que terminou é removido da stack. 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Criar as instruções necessárias para esse processo é responsabilidade do compilador. Em alguns casos, o compilador otimiza o código removendo variáveis não utilizadas para reduzir o tamanho do stack frame e melhorar a eficiência. 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5687060" cy="23336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jc w:val="left"/>
        <w:rPr/>
      </w:pPr>
      <w:r>
        <w:rPr/>
        <w:t>JVM e GC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/>
        <w:t xml:space="preserve">A maior parte do gerenciamento de memória em Java é feita pela JVM, com o </w:t>
      </w:r>
      <w:r>
        <w:rPr/>
        <w:t>GC</w:t>
      </w:r>
      <w:r>
        <w:rPr/>
        <w:t xml:space="preserve"> garantindo que a memória alocada e não mais utilizada seja liberada. </w:t>
      </w:r>
    </w:p>
    <w:p>
      <w:pPr>
        <w:pStyle w:val="Corpodotexto"/>
        <w:numPr>
          <w:ilvl w:val="0"/>
          <w:numId w:val="6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Problemas como a destruição de objetos são tratados pelo GC, mas ele não gerencia todo o processo. Algumas responsabilidades ainda são do desenvolvedor, como evitar referências que impedem que o GC remova objetos. </w:t>
      </w:r>
    </w:p>
    <w:p>
      <w:pPr>
        <w:pStyle w:val="Ttulo2"/>
        <w:bidi w:val="0"/>
        <w:jc w:val="left"/>
        <w:rPr/>
      </w:pPr>
      <w:r>
        <w:rPr/>
        <w:t>Estrutura da memória da JVM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 xml:space="preserve">A JVM possui sua própria estrutura de memória. Algumas partes são criadas pela própria JVM e só são destruídas quando a JVM para de executar, enquanto outras são criadas por threads e só são destruídas quando uma thread é finalizada. 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>A memória da JVM é memória virtual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 xml:space="preserve">A parte da JVM que contém a estrutura de memória </w:t>
      </w:r>
      <w:r>
        <w:rPr/>
        <w:t>é a</w:t>
      </w:r>
      <w:r>
        <w:rPr/>
        <w:t xml:space="preserve"> Runtime Data Area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5544185" cy="284861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>Heap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É a área de memória onde os objetos (instâncias de classes e arrays) são armazenados. É </w:t>
      </w:r>
      <w:r>
        <w:rPr/>
        <w:t>alocada</w:t>
      </w:r>
      <w:r>
        <w:rPr/>
        <w:t xml:space="preserve"> durante o startup da JVM, e seu tamanho pode ser fixo ou dinâmico, dependendo da configuração. 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Existe um heap por processo de JVM. </w:t>
      </w:r>
    </w:p>
    <w:p>
      <w:pPr>
        <w:pStyle w:val="Corpodotexto"/>
        <w:numPr>
          <w:ilvl w:val="0"/>
          <w:numId w:val="8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Quando um objeto é criado, ele aloca espaço no heap, e uma referência para ele é criada na stack. 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O </w:t>
      </w:r>
      <w:r>
        <w:rPr/>
        <w:t>GC</w:t>
      </w:r>
      <w:r>
        <w:rPr/>
        <w:t xml:space="preserve"> atua principalmente no heap, sendo responsável por liberar objetos que não são mais referenciados. </w:t>
      </w:r>
    </w:p>
    <w:p>
      <w:pPr>
        <w:pStyle w:val="Ttulo4"/>
        <w:bidi w:val="0"/>
        <w:jc w:val="left"/>
        <w:rPr/>
      </w:pPr>
      <w:r>
        <w:rPr/>
        <w:t xml:space="preserve">String Constant Pool </w:t>
      </w:r>
      <w:r>
        <w:rPr/>
        <w:t>ou interned strings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O </w:t>
      </w:r>
      <w:r>
        <w:rPr>
          <w:rStyle w:val="Nfaseforte"/>
        </w:rPr>
        <w:t>String Constant Pool</w:t>
      </w:r>
      <w:r>
        <w:rPr/>
        <w:t xml:space="preserve"> é uma área </w:t>
      </w:r>
      <w:r>
        <w:rPr/>
        <w:t>da memória</w:t>
      </w:r>
      <w:r>
        <w:rPr/>
        <w:t>,</w:t>
      </w:r>
      <w:r>
        <w:rPr/>
        <w:t xml:space="preserve"> usada</w:t>
      </w:r>
      <w:r>
        <w:rPr/>
        <w:t xml:space="preserve"> para armazenar strings e permitir </w:t>
      </w:r>
      <w:r>
        <w:rPr/>
        <w:t>su</w:t>
      </w:r>
      <w:r>
        <w:rPr/>
        <w:t>a reutilização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Até o Java 7 fica na Method Area do heap, após </w:t>
      </w:r>
      <w:r>
        <w:rPr/>
        <w:t xml:space="preserve">a remoção da PermGem fica em uma área </w:t>
      </w:r>
      <w:r>
        <w:rPr/>
        <w:t xml:space="preserve">normal </w:t>
      </w:r>
      <w:r>
        <w:rPr/>
        <w:t>do heap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>
          <w:rStyle w:val="Nfaseforte"/>
        </w:rPr>
        <w:t>Reuso de Strings:</w:t>
      </w:r>
      <w:r>
        <w:rPr/>
        <w:t xml:space="preserve"> Quando uma string é criada, a JVM verifica se essa string já existe no pool. Se existir, ela reutiliza a referência existente; caso contrário, uma nova string é </w:t>
      </w:r>
      <w:r>
        <w:rPr/>
        <w:t xml:space="preserve">criada e </w:t>
      </w:r>
      <w:r>
        <w:rPr/>
        <w:t>adicionada ao pool.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>
          <w:rStyle w:val="Cdigo-fonte"/>
        </w:rPr>
        <w:t xml:space="preserve">Método </w:t>
      </w:r>
      <w:r>
        <w:rPr>
          <w:rStyle w:val="Cdigo-fonte"/>
        </w:rPr>
        <w:t>intern()</w:t>
      </w:r>
      <w:r>
        <w:rPr>
          <w:rStyle w:val="Nfaseforte"/>
        </w:rPr>
        <w:t xml:space="preserve">: </w:t>
      </w:r>
      <w:r>
        <w:rPr/>
        <w:t xml:space="preserve">O método </w:t>
      </w:r>
      <w:r>
        <w:rPr>
          <w:rStyle w:val="Cdigo-fonte"/>
        </w:rPr>
        <w:t>intern()</w:t>
      </w:r>
      <w:r>
        <w:rPr/>
        <w:t xml:space="preserve"> </w:t>
      </w:r>
      <w:r>
        <w:rPr/>
        <w:t xml:space="preserve">tenta </w:t>
      </w:r>
      <w:r>
        <w:rPr/>
        <w:t>adiciona</w:t>
      </w:r>
      <w:r>
        <w:rPr/>
        <w:t>r</w:t>
      </w:r>
      <w:r>
        <w:rPr/>
        <w:t xml:space="preserve"> uma string ao String Pool. Se a string já existe, ele retorna </w:t>
      </w:r>
      <w:r>
        <w:rPr/>
        <w:t>su</w:t>
      </w:r>
      <w:r>
        <w:rPr/>
        <w:t>a referência.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>GC ocorre normalmente</w:t>
      </w:r>
    </w:p>
    <w:p>
      <w:pPr>
        <w:pStyle w:val="Ttulo3"/>
        <w:bidi w:val="0"/>
        <w:jc w:val="left"/>
        <w:rPr/>
      </w:pPr>
      <w:r>
        <w:rPr/>
        <w:t>M</w:t>
      </w:r>
      <w:r>
        <w:rPr/>
        <w:t>etaspace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>No java 8 substitui</w:t>
      </w:r>
      <w:r>
        <w:rPr/>
        <w:t>u</w:t>
      </w:r>
      <w:r>
        <w:rPr/>
        <w:t xml:space="preserve"> uma area chamada de method class area ou permanent generation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É uma area de memória nativa. </w:t>
      </w:r>
      <w:r>
        <w:rPr/>
        <w:t xml:space="preserve">Memória nativa é </w:t>
      </w:r>
      <w:r>
        <w:rPr/>
        <w:t xml:space="preserve">memória gerenciada e provida pelo SO </w:t>
      </w:r>
      <w:r>
        <w:rPr/>
        <w:t>e</w:t>
      </w:r>
      <w:r>
        <w:rPr/>
        <w:t xml:space="preserve"> </w:t>
      </w:r>
      <w:r>
        <w:rPr/>
        <w:t>é</w:t>
      </w:r>
      <w:r>
        <w:rPr/>
        <w:t xml:space="preserve"> compartilhado entre todas as threads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O metaspace é chamado assim por guardar metadados de classes, </w:t>
      </w:r>
      <w:r>
        <w:rPr/>
        <w:t>os metadados são: class files, estrutura e métodos, constantes, anotações e otimizações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 xml:space="preserve">São os metadados </w:t>
      </w:r>
      <w:r>
        <w:rPr/>
        <w:t>do class loader</w:t>
      </w:r>
      <w:r>
        <w:rPr/>
        <w:t xml:space="preserve"> usados para instanciar </w:t>
      </w:r>
      <w:r>
        <w:rPr/>
        <w:t>objetos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/>
        <w:t xml:space="preserve">Variáveis </w:t>
      </w:r>
      <w:r>
        <w:rPr/>
        <w:t xml:space="preserve">de classe </w:t>
      </w:r>
      <w:r>
        <w:rPr/>
        <w:t xml:space="preserve">static e string pool </w:t>
      </w:r>
      <w:r>
        <w:rPr/>
        <w:t>ficam no heap</w:t>
      </w:r>
    </w:p>
    <w:p>
      <w:pPr>
        <w:pStyle w:val="Ttulo3"/>
        <w:bidi w:val="0"/>
        <w:jc w:val="left"/>
        <w:rPr/>
      </w:pPr>
      <w:r>
        <w:rPr/>
        <w:t>JVM Stack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Armazena tipos primitivos e ponteiros para objetos no heap </w:t>
      </w:r>
      <w:r>
        <w:rPr/>
        <w:t xml:space="preserve">em frames. </w:t>
      </w:r>
      <w:r>
        <w:rPr/>
        <w:t xml:space="preserve">O tamanho da stack pode ser fixo ou dinâmico, dependendo da </w:t>
      </w:r>
      <w:r>
        <w:rPr/>
        <w:t xml:space="preserve">implementação de </w:t>
      </w:r>
      <w:r>
        <w:rPr/>
        <w:t>JVM usada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Cada thread possui sua própria stack.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Para cada chamada de método um frame </w:t>
      </w:r>
      <w:r>
        <w:rPr/>
        <w:t>novo é criado, esse frame guarda os dados do método como retorno, variáveis, etc.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Se o tamanho da stack não for fixo e não puder alocar mais memória, pode lançar um </w:t>
      </w:r>
      <w:r>
        <w:rPr>
          <w:rStyle w:val="Nfaseforte"/>
        </w:rPr>
        <w:t>OutOfMemoryError</w:t>
      </w:r>
      <w:r>
        <w:rPr/>
        <w:t xml:space="preserve">. Se o tamanho for fixo e toda a memória for utilizada, será lançado um </w:t>
      </w:r>
      <w:r>
        <w:rPr>
          <w:rStyle w:val="Nfaseforte"/>
        </w:rPr>
        <w:t>StackOverflowError</w:t>
      </w:r>
      <w:r>
        <w:rPr/>
        <w:t xml:space="preserve">. 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A alocação e desalocação de memória é mais rápida do que no heap, </w:t>
      </w:r>
      <w:r>
        <w:rPr/>
        <w:t>porém o armazenamento é menor</w:t>
      </w:r>
    </w:p>
    <w:p>
      <w:pPr>
        <w:pStyle w:val="Ttulo4"/>
        <w:bidi w:val="0"/>
        <w:jc w:val="left"/>
        <w:rPr/>
      </w:pPr>
      <w:r>
        <w:rPr/>
        <w:t>Estrutura de um f</w:t>
      </w:r>
      <w:r>
        <w:rPr/>
        <w:t>rame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drawing>
          <wp:inline distT="0" distB="0" distL="0" distR="0">
            <wp:extent cx="6120130" cy="1367790"/>
            <wp:effectExtent l="0" t="0" r="0" b="0"/>
            <wp:docPr id="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10"/>
        </w:numPr>
        <w:bidi w:val="0"/>
        <w:rPr/>
      </w:pPr>
      <w:r>
        <w:rPr>
          <w:b/>
          <w:bCs/>
        </w:rPr>
        <w:t>Constant pool:</w:t>
      </w:r>
      <w:r>
        <w:rPr/>
        <w:t xml:space="preserve"> Contém todas constantes necessárias para executar a classe, gerado pelo compilador. </w:t>
      </w:r>
      <w:r>
        <w:rPr/>
        <w:t xml:space="preserve">As constantes são metadados sobre a classe, </w:t>
      </w:r>
      <w:r>
        <w:rPr/>
        <w:t>variáveis com valores fixos em métodos</w:t>
      </w:r>
      <w:r>
        <w:rPr/>
        <w:t xml:space="preserve">, </w:t>
      </w:r>
      <w:r>
        <w:rPr/>
        <w:t>etc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>
          <w:b/>
          <w:bCs/>
        </w:rPr>
        <w:t xml:space="preserve">Local variable array: </w:t>
      </w:r>
      <w:r>
        <w:rPr/>
        <w:t xml:space="preserve">Guarda </w:t>
      </w:r>
      <w:r>
        <w:rPr/>
        <w:t xml:space="preserve">this, argumentos e </w:t>
      </w:r>
      <w:r>
        <w:rPr/>
        <w:t xml:space="preserve">as </w:t>
      </w:r>
      <w:r>
        <w:rPr/>
        <w:t xml:space="preserve">variáveis locais. </w:t>
      </w:r>
      <w:r>
        <w:rPr/>
        <w:t>O tamanho é definido pelo compilador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Em um método não static index 0 aponta para this, os index 1-n apontam para os argumentos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Em um método static os index 0-n apontam para os argumentos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 xml:space="preserve">De n até m são as variáveis locais, </w:t>
      </w:r>
      <w:r>
        <w:rPr/>
        <w:t>elas</w:t>
      </w:r>
      <w:r>
        <w:rPr/>
        <w:t xml:space="preserve"> </w:t>
      </w:r>
      <w:r>
        <w:rPr/>
        <w:t>estão</w:t>
      </w:r>
      <w:r>
        <w:rPr/>
        <w:t xml:space="preserve"> </w:t>
      </w:r>
      <w:r>
        <w:rPr/>
        <w:t>em ordem de declaração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>
          <w:b/>
          <w:bCs/>
        </w:rPr>
        <w:t>Operand stack:</w:t>
      </w:r>
      <w:r>
        <w:rPr/>
        <w:t xml:space="preserve"> É uma stack FIFO que guarda </w:t>
      </w:r>
      <w:r>
        <w:rPr/>
        <w:t>operadores de operações</w:t>
      </w:r>
      <w:r>
        <w:rPr/>
        <w:t xml:space="preserve"> </w:t>
      </w:r>
      <w:r>
        <w:rPr/>
        <w:t xml:space="preserve">matemáticas do método </w:t>
      </w:r>
      <w:r>
        <w:rPr/>
        <w:t>e os</w:t>
      </w:r>
      <w:r>
        <w:rPr/>
        <w:t xml:space="preserve"> argumentos </w:t>
      </w:r>
      <w:r>
        <w:rPr/>
        <w:t xml:space="preserve">e retorno de </w:t>
      </w:r>
      <w:r>
        <w:rPr/>
        <w:t xml:space="preserve">métodos </w:t>
      </w:r>
      <w:r>
        <w:rPr/>
        <w:t>que serão chamados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Q</w:t>
      </w:r>
      <w:r>
        <w:rPr/>
        <w:t xml:space="preserve">uando existe uma soma de x + y, x é </w:t>
      </w:r>
      <w:r>
        <w:rPr/>
        <w:t>adicionado</w:t>
      </w:r>
      <w:r>
        <w:rPr/>
        <w:t xml:space="preserve"> e depois y, quando as variáveis são acessadas </w:t>
      </w:r>
      <w:r>
        <w:rPr/>
        <w:t>para a operação</w:t>
      </w:r>
      <w:r>
        <w:rPr/>
        <w:t xml:space="preserve"> y é removido e depois x (a ordem original é conhecida),</w:t>
      </w:r>
      <w:r>
        <w:rPr/>
        <w:t xml:space="preserve"> após a operação ser concluída o resultado é adicionado a </w:t>
      </w:r>
      <w:r>
        <w:rPr/>
        <w:t>stack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>
          <w:b/>
          <w:bCs/>
        </w:rPr>
        <w:t>Frame data:</w:t>
      </w:r>
      <w:r>
        <w:rPr/>
        <w:t xml:space="preserve"> </w:t>
      </w:r>
      <w:r>
        <w:rPr/>
        <w:t xml:space="preserve">Guarda </w:t>
      </w:r>
      <w:r>
        <w:rPr/>
        <w:t xml:space="preserve">os </w:t>
      </w:r>
      <w:r>
        <w:rPr/>
        <w:t>m</w:t>
      </w:r>
      <w:r>
        <w:rPr/>
        <w:t>etadados</w:t>
      </w:r>
      <w:r>
        <w:rPr/>
        <w:t xml:space="preserve"> que serão necessários para executar o método, </w:t>
      </w:r>
      <w:r>
        <w:rPr/>
        <w:t>como referências para a constant pool, quando fazer o return e quando lançar exceptions</w:t>
      </w:r>
    </w:p>
    <w:p>
      <w:pPr>
        <w:pStyle w:val="Ttulo3"/>
        <w:bidi w:val="0"/>
        <w:jc w:val="left"/>
        <w:rPr/>
      </w:pPr>
      <w:r>
        <w:rPr/>
        <w:t xml:space="preserve">Native method stack </w:t>
      </w:r>
      <w:r>
        <w:rPr/>
        <w:t>ou C stack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Um </w:t>
      </w:r>
      <w:r>
        <w:rPr>
          <w:rStyle w:val="Nfaseforte"/>
        </w:rPr>
        <w:t>native method</w:t>
      </w:r>
      <w:r>
        <w:rPr/>
        <w:t xml:space="preserve"> é um método Java que é implementado em uma linguagem diferente de Java, como C ou C++.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 xml:space="preserve"> </w:t>
      </w:r>
      <w:r>
        <w:rPr/>
        <w:t xml:space="preserve">Esses métodos são usados para acessar funcionalidades específicas do sistema ou APIs que não estão </w:t>
      </w:r>
      <w:r>
        <w:rPr/>
        <w:t>presentes na JVM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A Native Method Stack funciona de maneira semelhante à JVM Stack, mas é usada para métodos nativos. 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De acordo com a especificação da JVM, uma implementação pode optar por não suportar métodos nativos, e, assim, não ter uma Native Method Stack. </w:t>
      </w:r>
    </w:p>
    <w:p>
      <w:pPr>
        <w:pStyle w:val="Ttulo3"/>
        <w:bidi w:val="0"/>
        <w:jc w:val="left"/>
        <w:rPr/>
      </w:pPr>
      <w:r>
        <w:rPr/>
        <w:t xml:space="preserve">Program Counter (PC) registers </w:t>
      </w:r>
      <w:r>
        <w:rPr/>
        <w:t>ou call stack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Um Program Counter (PC) é um registrador que guarda o endereço de memória </w:t>
      </w:r>
      <w:r>
        <w:rPr/>
        <w:t>e a thread</w:t>
      </w:r>
      <w:r>
        <w:rPr/>
        <w:t xml:space="preserve"> da instrução sendo executada pela CPU. </w:t>
      </w:r>
    </w:p>
    <w:p>
      <w:pPr>
        <w:pStyle w:val="Corpodotexto"/>
        <w:numPr>
          <w:ilvl w:val="1"/>
          <w:numId w:val="12"/>
        </w:numPr>
        <w:bidi w:val="0"/>
        <w:rPr/>
      </w:pPr>
      <w:r>
        <w:rPr/>
        <w:t xml:space="preserve">Para um método </w:t>
      </w:r>
      <w:r>
        <w:rPr>
          <w:rStyle w:val="Nfaseforte"/>
        </w:rPr>
        <w:t>nativo</w:t>
      </w:r>
      <w:r>
        <w:rPr/>
        <w:t xml:space="preserve">, o PC tem um valor indefinido, pois a execução ocorre fora da JVM. 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Quando a CPU finaliza a execução da instrução, o PC é incrementado para apontar para a próxima instrução. 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Cada thread possui um </w:t>
      </w:r>
      <w:r>
        <w:rPr/>
        <w:t>PC</w:t>
      </w:r>
    </w:p>
    <w:p>
      <w:pPr>
        <w:pStyle w:val="Ttulo2"/>
        <w:bidi w:val="0"/>
        <w:jc w:val="left"/>
        <w:rPr/>
      </w:pPr>
      <w:r>
        <w:rPr/>
        <w:t>Como Objetos são Guardados em Memória</w:t>
      </w:r>
    </w:p>
    <w:p>
      <w:pPr>
        <w:pStyle w:val="Corpodotexto"/>
        <w:numPr>
          <w:ilvl w:val="0"/>
          <w:numId w:val="12"/>
        </w:numPr>
        <w:bidi w:val="0"/>
        <w:spacing w:before="0" w:after="0"/>
        <w:rPr/>
      </w:pPr>
      <w:r>
        <w:rPr>
          <w:rStyle w:val="Nfaseforte"/>
        </w:rPr>
        <w:t>Heap:</w:t>
      </w:r>
      <w:r>
        <w:rPr/>
        <w:t xml:space="preserve"> Usado </w:t>
      </w:r>
      <w:r>
        <w:rPr/>
        <w:t>para</w:t>
      </w:r>
      <w:r>
        <w:rPr/>
        <w:t xml:space="preserve"> objetos criados com </w:t>
      </w:r>
      <w:r>
        <w:rPr>
          <w:rStyle w:val="Cdigo-fonte"/>
        </w:rPr>
        <w:t>new()</w:t>
      </w:r>
      <w:r>
        <w:rPr/>
        <w:t>, incluindo instâncias de classes e arrays.</w:t>
      </w:r>
    </w:p>
    <w:p>
      <w:pPr>
        <w:pStyle w:val="Corpodotexto"/>
        <w:numPr>
          <w:ilvl w:val="1"/>
          <w:numId w:val="12"/>
        </w:numPr>
        <w:bidi w:val="0"/>
        <w:rPr/>
      </w:pPr>
      <w:r>
        <w:rPr/>
        <w:t xml:space="preserve">Sempre que </w:t>
      </w:r>
      <w:r>
        <w:rPr>
          <w:rStyle w:val="Cdigo-fonte"/>
        </w:rPr>
        <w:t>new()</w:t>
      </w:r>
      <w:r>
        <w:rPr/>
        <w:t xml:space="preserve"> é utilizado ou um literal de string (</w:t>
      </w:r>
      <w:r>
        <w:rPr>
          <w:rStyle w:val="Cdigo-fonte"/>
        </w:rPr>
        <w:t>""</w:t>
      </w:r>
      <w:r>
        <w:rPr/>
        <w:t>) é declarado, a JVM aloca memória no heap.</w:t>
      </w:r>
    </w:p>
    <w:p>
      <w:pPr>
        <w:pStyle w:val="Corpodotexto"/>
        <w:numPr>
          <w:ilvl w:val="0"/>
          <w:numId w:val="12"/>
        </w:numPr>
        <w:bidi w:val="0"/>
        <w:spacing w:before="0" w:after="0"/>
        <w:rPr/>
      </w:pPr>
      <w:r>
        <w:rPr>
          <w:rStyle w:val="Nfaseforte"/>
        </w:rPr>
        <w:t>Stack:</w:t>
      </w:r>
      <w:r>
        <w:rPr/>
        <w:t xml:space="preserve"> Armazena referências a objetos </w:t>
      </w:r>
      <w:r>
        <w:rPr/>
        <w:t>no heap</w:t>
      </w:r>
      <w:r>
        <w:rPr/>
        <w:t xml:space="preserve">, </w:t>
      </w:r>
      <w:r>
        <w:rPr/>
        <w:t xml:space="preserve">valores de </w:t>
      </w:r>
      <w:r>
        <w:rPr/>
        <w:t xml:space="preserve">variáveis locais </w:t>
      </w:r>
      <w:r>
        <w:rPr/>
        <w:t>(primitivos)</w:t>
      </w:r>
      <w:r>
        <w:rPr/>
        <w:t>, e contextos de execução de métodos</w:t>
      </w:r>
    </w:p>
    <w:p>
      <w:pPr>
        <w:pStyle w:val="Ttulo2"/>
        <w:bidi w:val="0"/>
        <w:jc w:val="left"/>
        <w:rPr/>
      </w:pPr>
      <w:r>
        <w:rPr/>
        <w:t>Variáveis e tipos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Atualmente os tipos são verificados pelo compilador antes de executar a aplicação, mas esse nem sempre foi o caso</w:t>
      </w:r>
    </w:p>
    <w:p>
      <w:pPr>
        <w:pStyle w:val="Ttulo3"/>
        <w:bidi w:val="0"/>
        <w:jc w:val="left"/>
        <w:rPr/>
      </w:pPr>
      <w:r>
        <w:rPr/>
        <w:t>Primitivos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Tipos primitivos guardam um valor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Primitivos podem viver na stack como variáveis locais ou no heap como variáve</w:t>
      </w:r>
      <w:r>
        <w:rPr/>
        <w:t>is</w:t>
      </w:r>
      <w:r>
        <w:rPr/>
        <w:t xml:space="preserve"> de </w:t>
      </w:r>
      <w:r>
        <w:rPr/>
        <w:t>instância</w:t>
      </w:r>
      <w:r>
        <w:rPr/>
        <w:t xml:space="preserve"> (atributos)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 xml:space="preserve">Primitivos </w:t>
      </w:r>
      <w:r>
        <w:rPr/>
        <w:t>que</w:t>
      </w:r>
      <w:r>
        <w:rPr/>
        <w:t xml:space="preserve"> </w:t>
      </w:r>
      <w:r>
        <w:rPr/>
        <w:t>vivem na stack são</w:t>
      </w:r>
      <w:r>
        <w:rPr/>
        <w:t xml:space="preserve"> removidos da memória assim que a stack é removida</w:t>
      </w:r>
    </w:p>
    <w:p>
      <w:pPr>
        <w:pStyle w:val="Ttulo3"/>
        <w:bidi w:val="0"/>
        <w:jc w:val="left"/>
        <w:rPr/>
      </w:pPr>
      <w:r>
        <w:rPr/>
        <w:t xml:space="preserve">Tipos </w:t>
      </w:r>
      <w:r>
        <w:rPr/>
        <w:t>Referência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T</w:t>
      </w:r>
      <w:r>
        <w:rPr/>
        <w:t xml:space="preserve">ipos referência guardam referências (ponteiros) para </w:t>
      </w:r>
      <w:r>
        <w:rPr/>
        <w:t xml:space="preserve">um objeto, </w:t>
      </w:r>
      <w:r>
        <w:rPr/>
        <w:t>classe ou interface</w:t>
      </w:r>
      <w:r>
        <w:rPr/>
        <w:t xml:space="preserve"> no heap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Wrapper classes </w:t>
      </w:r>
      <w:r>
        <w:rPr/>
        <w:t>e String</w:t>
      </w:r>
      <w:r>
        <w:rPr/>
        <w:t xml:space="preserve"> são tipos referência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Tipos referência podem ser acessados de qualquer lugar, desde que seu endereço seja conhecido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Referências</w:t>
      </w:r>
      <w:r>
        <w:rPr/>
        <w:t xml:space="preserve"> podem viver na stack como variáveis locais ou no heap como variáve</w:t>
      </w:r>
      <w:r>
        <w:rPr/>
        <w:t>is</w:t>
      </w:r>
      <w:r>
        <w:rPr/>
        <w:t xml:space="preserve"> de </w:t>
      </w:r>
      <w:r>
        <w:rPr/>
        <w:t>instância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>Os tipos referência podem ser divididos em class, array, interface e null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>Uma referência para um</w:t>
      </w:r>
      <w:r>
        <w:rPr/>
        <w:t>a</w:t>
      </w:r>
      <w:r>
        <w:rPr/>
        <w:t xml:space="preserve"> classe abstract apontará para a classe em si e não para um objeto que </w:t>
      </w:r>
      <w:r>
        <w:rPr/>
        <w:t xml:space="preserve">a </w:t>
      </w:r>
      <w:r>
        <w:rPr/>
        <w:t>implementa, o mesmo vale para interfaces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 xml:space="preserve">Um objeto é nada mais que uma representação em memória de uma classe </w:t>
      </w:r>
      <w:r>
        <w:rPr/>
        <w:t>acessada por uma referência</w:t>
      </w:r>
    </w:p>
    <w:p>
      <w:pPr>
        <w:pStyle w:val="Ttulo3"/>
        <w:bidi w:val="0"/>
        <w:jc w:val="left"/>
        <w:rPr/>
      </w:pPr>
      <w:r>
        <w:rPr/>
        <w:t>Call by value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Consiste em fazer a cópia de </w:t>
      </w:r>
      <w:r>
        <w:rPr/>
        <w:t xml:space="preserve">um </w:t>
      </w:r>
      <w:r>
        <w:rPr/>
        <w:t>tipo</w:t>
      </w:r>
      <w:r>
        <w:rPr/>
        <w:t xml:space="preserve"> primitivo ou </w:t>
      </w:r>
      <w:r>
        <w:rPr/>
        <w:t>tipo</w:t>
      </w:r>
      <w:r>
        <w:rPr/>
        <w:t xml:space="preserve"> referência quando passando um argumento ou retornan</w:t>
      </w:r>
      <w:r>
        <w:rPr/>
        <w:t>do</w:t>
      </w:r>
      <w:r>
        <w:rPr/>
        <w:t xml:space="preserve"> um valor de um método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A cópia de </w:t>
      </w:r>
      <w:r>
        <w:rPr/>
        <w:t>um tipo primitivo é uma cópia do valor em si, de modo que o primitivo copiado é considerado um novo primitivo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A cópia do tipo referência é a cópia da referência, de modo que </w:t>
      </w:r>
      <w:r>
        <w:rPr/>
        <w:t>a</w:t>
      </w:r>
      <w:r>
        <w:rPr/>
        <w:t xml:space="preserve"> nova referência </w:t>
      </w:r>
      <w:r>
        <w:rPr/>
        <w:t>aponta</w:t>
      </w:r>
      <w:r>
        <w:rPr/>
        <w:t xml:space="preserve"> para o mesmo objeto 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 xml:space="preserve"> </w:t>
      </w:r>
      <w:r>
        <w:rPr/>
        <w:t>As duas referências vão existir e é possível modificar o objeto a partir de ambas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>T</w:t>
      </w:r>
      <w:r>
        <w:rPr/>
        <w:t>ambém pode ser chamado de shallow copy</w:t>
      </w:r>
    </w:p>
    <w:p>
      <w:pPr>
        <w:pStyle w:val="Ttulo3"/>
        <w:bidi w:val="0"/>
        <w:jc w:val="left"/>
        <w:rPr/>
      </w:pPr>
      <w:r>
        <w:rPr/>
        <w:t>Escaping reference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Ocorre quando a referência de um objeto </w:t>
      </w:r>
      <w:r>
        <w:rPr/>
        <w:t>B</w:t>
      </w:r>
      <w:r>
        <w:rPr/>
        <w:t xml:space="preserve"> é obtida através de outro objeto </w:t>
      </w:r>
      <w:r>
        <w:rPr/>
        <w:t>A</w:t>
      </w:r>
      <w:r>
        <w:rPr/>
        <w:t xml:space="preserve"> (composição) e isso permite editar o objeto </w:t>
      </w:r>
      <w:r>
        <w:rPr/>
        <w:t>B</w:t>
      </w:r>
      <w:r>
        <w:rPr/>
        <w:t>, mesmo que ele não deva ser alterado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Ex: Um objeto </w:t>
      </w:r>
      <w:r>
        <w:rPr/>
        <w:t>Foo</w:t>
      </w:r>
      <w:r>
        <w:rPr/>
        <w:t xml:space="preserve"> possui um campo private do tipo B</w:t>
      </w:r>
      <w:r>
        <w:rPr/>
        <w:t xml:space="preserve">ar </w:t>
      </w:r>
      <w:r>
        <w:rPr/>
        <w:t xml:space="preserve">(que é </w:t>
      </w:r>
      <w:r>
        <w:rPr/>
        <w:t>i</w:t>
      </w:r>
      <w:r>
        <w:rPr/>
        <w:t xml:space="preserve">mutável, </w:t>
      </w:r>
      <w:r>
        <w:rPr/>
        <w:t>em tese</w:t>
      </w:r>
      <w:r>
        <w:rPr/>
        <w:t>)</w:t>
      </w:r>
      <w:r>
        <w:rPr/>
        <w:t xml:space="preserve"> com um getter </w:t>
      </w:r>
      <w:r>
        <w:rPr/>
        <w:t>e sem setter,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>U</w:t>
      </w:r>
      <w:r>
        <w:rPr/>
        <w:t xml:space="preserve">sando </w:t>
      </w:r>
      <w:r>
        <w:rPr/>
        <w:t>Foo</w:t>
      </w:r>
      <w:r>
        <w:rPr/>
        <w:t>.getB</w:t>
      </w:r>
      <w:r>
        <w:rPr/>
        <w:t>ar</w:t>
      </w:r>
      <w:r>
        <w:rPr/>
        <w:t xml:space="preserve">() é possível </w:t>
      </w:r>
      <w:r>
        <w:rPr/>
        <w:t xml:space="preserve">obter uma referência para a instância de Bar e modificar essa instância, violando o encapsulamento de Foo </w:t>
      </w:r>
      <w:r>
        <w:rPr/>
        <w:t>e pode causar comportamentos inesperados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>
          <w:b/>
          <w:bCs/>
        </w:rPr>
        <w:t>Immutabilty</w:t>
      </w:r>
      <w:r>
        <w:rPr/>
        <w:t xml:space="preserve">: </w:t>
      </w:r>
      <w:r>
        <w:rPr/>
        <w:t xml:space="preserve">Escaping reference não ocorre com String e outros tipos imutáveis </w:t>
      </w:r>
      <w:r>
        <w:rPr/>
        <w:t xml:space="preserve">já que para alterar o valor de um desses objetos será necessário criar uma referência e fazer o objeto apontar para ela </w:t>
      </w:r>
      <w:r>
        <w:rPr/>
        <w:t xml:space="preserve">com </w:t>
      </w:r>
      <w:r>
        <w:rPr/>
        <w:t>Foo.</w:t>
      </w:r>
      <w:r>
        <w:rPr/>
        <w:t>set</w:t>
      </w:r>
      <w:r>
        <w:rPr/>
        <w:t>Bar()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>W</w:t>
      </w:r>
      <w:r>
        <w:rPr/>
        <w:t>rappers, BigDecimal, BigInteger, etc são imutáveis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>
          <w:b/>
          <w:bCs/>
        </w:rPr>
        <w:t>Deep copy:</w:t>
      </w:r>
      <w:r>
        <w:rPr/>
        <w:t xml:space="preserve"> Criar um objeto com uma nova referência, mas com os mesmos valores</w:t>
      </w:r>
    </w:p>
    <w:p>
      <w:pPr>
        <w:pStyle w:val="Corpodotexto"/>
        <w:numPr>
          <w:ilvl w:val="1"/>
          <w:numId w:val="13"/>
        </w:numPr>
        <w:bidi w:val="0"/>
        <w:rPr/>
      </w:pPr>
      <w:r>
        <w:rPr/>
        <w:t xml:space="preserve">Deep copy pode ser usado para resolver escaping reference já que as mudanças no objeto não afetarão a referência original, </w:t>
      </w:r>
      <w:r>
        <w:rPr/>
        <w:t xml:space="preserve">o custo é ter que alocar </w:t>
      </w:r>
      <w:r>
        <w:rPr/>
        <w:t>mais memória</w:t>
      </w:r>
    </w:p>
    <w:p>
      <w:pPr>
        <w:pStyle w:val="Corpodotexto"/>
        <w:numPr>
          <w:ilvl w:val="1"/>
          <w:numId w:val="13"/>
        </w:numPr>
        <w:bidi w:val="0"/>
        <w:spacing w:before="0" w:after="140"/>
        <w:rPr/>
      </w:pPr>
      <w:r>
        <w:rPr/>
        <w:t xml:space="preserve">No caso do exemplo getBar retornaria um new Bar() </w:t>
      </w:r>
      <w:r>
        <w:rPr/>
        <w:t>com os mesmos valores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Nfase">
    <w:name w:val="Emphasis"/>
    <w:qFormat/>
    <w:rPr>
      <w:i/>
      <w:i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1952</TotalTime>
  <Application>LibreOffice/7.5.1.2$Windows_X86_64 LibreOffice_project/fcbaee479e84c6cd81291587d2ee68cba099e129</Application>
  <AppVersion>15.0000</AppVersion>
  <Pages>8</Pages>
  <Words>2193</Words>
  <Characters>10339</Characters>
  <CharactersWithSpaces>12364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2024-07-30T22:31:59Z</dcterms:created>
  <dc:creator/>
  <dc:description/>
  <dc:language>pt-BR</dc:language>
  <cp:lastModifiedBy/>
  <dcterms:modified xsi:type="dcterms:W3CDTF">2024-09-17T20:31:08Z</dcterms:modified>
  <cp:revision>1925</cp:revision>
  <dc:subject/>
  <dc:title>default</dc:title>
</cp:coreProperties>
</file>