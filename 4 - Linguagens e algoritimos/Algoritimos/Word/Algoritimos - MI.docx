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both"/>
        <w:rPr/>
      </w:pPr>
      <w:r>
        <w:rPr/>
        <w:t>Algorítimos</w:t>
      </w:r>
    </w:p>
    <w:p>
      <w:pPr>
        <w:pStyle w:val="Ttulo2"/>
        <w:bidi w:val="0"/>
        <w:jc w:val="both"/>
        <w:rPr/>
      </w:pPr>
      <w:r>
        <w:rPr/>
        <w:t>Problema</w:t>
      </w:r>
    </w:p>
    <w:p>
      <w:pPr>
        <w:pStyle w:val="Corpodotexto"/>
        <w:bidi w:val="0"/>
        <w:jc w:val="both"/>
        <w:rPr/>
      </w:pPr>
      <w:r>
        <w:rPr/>
        <w:tab/>
        <w:t>Um</w:t>
      </w:r>
      <w:r>
        <w:rPr/>
        <w:t xml:space="preserve"> problema computacional é um conjunto de inputs e outputs que devem ser relacionados por um algorítimo </w:t>
      </w:r>
      <w:r>
        <w:rPr/>
        <w:t>de modo que</w:t>
      </w:r>
      <w:r>
        <w:rPr/>
        <w:t xml:space="preserve"> para cada input um </w:t>
      </w:r>
      <w:r>
        <w:rPr/>
        <w:t>ou mais</w:t>
      </w:r>
      <w:r>
        <w:rPr/>
        <w:t xml:space="preserve"> output</w:t>
      </w:r>
      <w:r>
        <w:rPr/>
        <w:t>s</w:t>
      </w:r>
      <w:r>
        <w:rPr/>
        <w:t xml:space="preserve"> correto</w:t>
      </w:r>
      <w:r>
        <w:rPr/>
        <w:t xml:space="preserve">s </w:t>
      </w:r>
      <w:r>
        <w:rPr/>
        <w:t xml:space="preserve">sejam </w:t>
      </w:r>
      <w:r>
        <w:rPr/>
        <w:t>encontrados</w:t>
      </w:r>
      <w:r>
        <w:rPr/>
        <w:t>.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Dizer qual a relação entre input x output um a um seria difícil, então n</w:t>
      </w:r>
      <w:r>
        <w:rPr/>
        <w:t xml:space="preserve">ormalmente o problema é especificado por um predicado </w:t>
      </w:r>
      <w:r>
        <w:rPr/>
        <w:t>genérico,</w:t>
      </w:r>
      <w:r>
        <w:rPr/>
        <w:t xml:space="preserve"> </w:t>
      </w:r>
      <w:r>
        <w:rPr/>
        <w:t xml:space="preserve">verificável </w:t>
      </w:r>
      <w:r>
        <w:rPr/>
        <w:t>e com inputs de tamanho arbitrário</w:t>
      </w:r>
      <w:r>
        <w:rPr/>
        <w:t xml:space="preserve"> </w:t>
      </w:r>
      <w:r>
        <w:rPr/>
        <w:t xml:space="preserve">que deve ser usado para encontrar o output correto </w:t>
      </w:r>
      <w:r>
        <w:rPr/>
        <w:t xml:space="preserve">(ex: </w:t>
      </w:r>
      <w:r>
        <w:rPr/>
        <w:t>E</w:t>
      </w:r>
      <w:r>
        <w:rPr/>
        <w:t xml:space="preserve">ncontre quantas pessoas são </w:t>
      </w:r>
      <w:r>
        <w:rPr/>
        <w:t xml:space="preserve">mais velhas que a idade </w:t>
      </w:r>
      <w:r>
        <w:rPr/>
        <w:t>X</w:t>
      </w:r>
      <w:r>
        <w:rPr/>
        <w:t xml:space="preserve"> </w:t>
      </w:r>
      <w:r>
        <w:rPr/>
        <w:t>em um conjunto</w:t>
      </w:r>
      <w:r>
        <w:rPr/>
        <w:t>).</w:t>
      </w:r>
    </w:p>
    <w:p>
      <w:pPr>
        <w:pStyle w:val="Ttulo2"/>
        <w:bidi w:val="0"/>
        <w:jc w:val="both"/>
        <w:rPr/>
      </w:pPr>
      <w:r>
        <w:rPr/>
        <w:t>Algorítimo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Um algorítimo é basicamente uma função (matemática) que recebe um input e mapeia ele para </w:t>
      </w:r>
      <w:r>
        <w:rPr/>
        <w:t>N</w:t>
      </w:r>
      <w:r>
        <w:rPr/>
        <w:t xml:space="preserve"> inputs </w:t>
      </w:r>
      <w:r>
        <w:rPr/>
        <w:t xml:space="preserve">baseado em um </w:t>
      </w:r>
      <w:r>
        <w:rPr/>
        <w:t xml:space="preserve">conjunto de passos. </w:t>
      </w:r>
      <w:r>
        <w:rPr/>
        <w:t xml:space="preserve">No caso do exemplo “ </w:t>
      </w:r>
      <w:r>
        <w:rPr/>
        <w:t>E</w:t>
      </w:r>
      <w:r>
        <w:rPr/>
        <w:t xml:space="preserve">ncontre quantas pessoas são </w:t>
      </w:r>
      <w:r>
        <w:rPr/>
        <w:t xml:space="preserve">mais velhas que a idade </w:t>
      </w:r>
      <w:r>
        <w:rPr/>
        <w:t>X</w:t>
      </w:r>
      <w:r>
        <w:rPr/>
        <w:t xml:space="preserve"> </w:t>
      </w:r>
      <w:r>
        <w:rPr/>
        <w:t xml:space="preserve">em um conjunto” </w:t>
      </w:r>
      <w:r>
        <w:rPr/>
        <w:t>os passos são: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/>
        <w:t xml:space="preserve">Perguntar a idade de todas as pessoas do conjunto 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/>
        <w:t>Contar quantas pessoas têm idade maior que X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/>
        <w:t>Retornar o resultado</w:t>
      </w:r>
    </w:p>
    <w:p>
      <w:pPr>
        <w:pStyle w:val="Ttulo3"/>
        <w:bidi w:val="0"/>
        <w:jc w:val="both"/>
        <w:rPr/>
      </w:pPr>
      <w:r>
        <w:rPr/>
        <w:t xml:space="preserve"> </w:t>
      </w:r>
      <w:r>
        <w:rPr/>
        <w:t>Correctness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Consiste em provar que um algorítimo funciona, quando o problema computacional é simples e possui um input pequeno então basta analisar caso a caso e verificar, quando o input é grande e varia então deve ser usada indução matemática.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Indução matemática é um método usado para provar que uma teoria matemática é verdadeira para qualquer número </w:t>
      </w:r>
      <w:r>
        <w:rPr/>
        <w:t xml:space="preserve">natural </w:t>
      </w:r>
      <w:r>
        <w:rPr/>
        <w:t>quando:</w:t>
      </w:r>
      <w:r>
        <w:rPr/>
        <w:t xml:space="preserve"> a teoria </w:t>
      </w:r>
      <w:r>
        <w:rPr/>
        <w:t>é</w:t>
      </w:r>
      <w:r>
        <w:rPr/>
        <w:t xml:space="preserve"> verdadeira para </w:t>
      </w:r>
      <w:r>
        <w:rPr/>
        <w:t>X =</w:t>
      </w:r>
      <w:r>
        <w:rPr/>
        <w:t xml:space="preserve"> 0 e para qualquer valor </w:t>
      </w:r>
      <w:r>
        <w:rPr/>
        <w:t>X =</w:t>
      </w:r>
      <w:r>
        <w:rPr/>
        <w:t xml:space="preserve"> X + 1 </w:t>
      </w:r>
      <w:r>
        <w:rPr/>
        <w:t>(qualquer número natural).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A ideia é usar input</w:t>
      </w:r>
      <w:r>
        <w:rPr/>
        <w:t>s</w:t>
      </w:r>
      <w:r>
        <w:rPr/>
        <w:t xml:space="preserve"> de teste e verificar se </w:t>
      </w:r>
      <w:r>
        <w:rPr/>
        <w:t xml:space="preserve">o algorítimo funciona para </w:t>
      </w:r>
      <w:r>
        <w:rPr/>
        <w:t>ele</w:t>
      </w:r>
      <w:r>
        <w:rPr/>
        <w:t>s</w:t>
      </w:r>
      <w:r>
        <w:rPr/>
        <w:t xml:space="preserve"> </w:t>
      </w:r>
      <w:r>
        <w:rPr/>
        <w:t xml:space="preserve">e caso o algorítimo seja </w:t>
      </w:r>
      <w:r>
        <w:rPr/>
        <w:t>funcional</w:t>
      </w:r>
      <w:r>
        <w:rPr/>
        <w:t xml:space="preserve"> para um caso </w:t>
      </w:r>
      <w:r>
        <w:rPr/>
        <w:t>assume-se que ele também será funcional para os outros.</w:t>
      </w:r>
    </w:p>
    <w:p>
      <w:pPr>
        <w:pStyle w:val="Ttulo3"/>
        <w:bidi w:val="0"/>
        <w:jc w:val="both"/>
        <w:rPr/>
      </w:pPr>
      <w:r>
        <w:rPr/>
        <w:t>Eficiência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Usado para medir quão rápido um algorítimo roda, </w:t>
      </w:r>
      <w:r>
        <w:rPr/>
        <w:t xml:space="preserve">não é medido em tempo de execução (varia com a máquina) e sim em operações fundamentais necessárias para resolver o problema, </w:t>
      </w:r>
      <w:r>
        <w:rPr/>
        <w:t xml:space="preserve">de modo que a performance </w:t>
      </w:r>
      <w:r>
        <w:rPr/>
        <w:t>(quantidade)</w:t>
      </w:r>
      <w:r>
        <w:rPr/>
        <w:t xml:space="preserve"> </w:t>
      </w:r>
      <w:r>
        <w:rPr/>
        <w:t>varia com o</w:t>
      </w:r>
      <w:r>
        <w:rPr/>
        <w:t xml:space="preserve"> tamanho do input </w:t>
      </w:r>
      <w:r>
        <w:rPr/>
        <w:t>(quanto maior input mais operações necessárias)</w:t>
      </w:r>
      <w:r>
        <w:rPr/>
        <w:t>.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A variação que ocorre entre a quantidade de inputs x quantidade de operações necessárias para resolver o problema, </w:t>
      </w:r>
      <w:r>
        <w:rPr/>
        <w:t>do mais eficiente ao menos eficiente,</w:t>
      </w:r>
      <w:r>
        <w:rPr/>
        <w:t xml:space="preserve"> </w:t>
      </w:r>
      <w:r>
        <w:rPr/>
        <w:t>são representadas por big O notation</w:t>
      </w:r>
      <w:r>
        <w:rPr/>
        <w:t xml:space="preserve"> </w:t>
      </w:r>
      <w:r>
        <w:rPr/>
        <w:t>(onde n é o número de inputs)</w:t>
      </w:r>
      <w:r>
        <w:rPr/>
        <w:t>: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 xml:space="preserve">O^1: </w:t>
      </w:r>
      <w:r>
        <w:rPr/>
        <w:t>A</w:t>
      </w:r>
      <w:r>
        <w:rPr/>
        <w:t xml:space="preserve"> quantidade de inputs não afeta o número de operações necessárias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 xml:space="preserve">O(log </w:t>
      </w:r>
      <w:r>
        <w:rPr/>
        <w:t>n</w:t>
      </w:r>
      <w:r>
        <w:rPr/>
        <w:t xml:space="preserve">): </w:t>
      </w:r>
      <w:r>
        <w:rPr/>
        <w:t xml:space="preserve">Quase tão bom quanto linear, </w:t>
      </w:r>
      <w:r>
        <w:rPr/>
        <w:t xml:space="preserve">a quantidade </w:t>
      </w:r>
      <w:r>
        <w:rPr/>
        <w:t>de</w:t>
      </w:r>
      <w:r>
        <w:rPr/>
        <w:t xml:space="preserve"> operações sob</w:t>
      </w:r>
      <w:r>
        <w:rPr/>
        <w:t xml:space="preserve">e um pouco no início, porém conforme N aumenta a variação </w:t>
      </w:r>
      <w:r>
        <w:rPr/>
        <w:t xml:space="preserve">é quase </w:t>
      </w:r>
      <w:r>
        <w:rPr/>
        <w:t>nenhuma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 xml:space="preserve">O(n): </w:t>
      </w:r>
      <w:r>
        <w:rPr/>
        <w:t>A quantidade de operações aumenta 1:1 com a quantidade de inputs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>O (n log n)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 xml:space="preserve">O(n^2): </w:t>
      </w:r>
      <w:r>
        <w:rPr/>
        <w:t>Complexidade de um for com um for dentro, sem levar em conta o código que é executado nesse for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>O(</w:t>
      </w:r>
      <w:r>
        <w:rPr/>
        <w:t>2^</w:t>
      </w:r>
      <w:r>
        <w:rPr/>
        <w:t>n): Exponencial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 xml:space="preserve">O(n!): Fatorial, uma função exponencial crescerá mais </w:t>
      </w:r>
    </w:p>
    <w:p>
      <w:pPr>
        <w:pStyle w:val="Corpodotexto"/>
        <w:bidi w:val="0"/>
        <w:jc w:val="both"/>
        <w:rPr/>
      </w:pPr>
      <w:r>
        <w:rPr/>
        <w:drawing>
          <wp:inline distT="0" distB="0" distL="0" distR="0">
            <wp:extent cx="6120130" cy="429704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bidi w:val="0"/>
        <w:jc w:val="both"/>
        <w:rPr/>
      </w:pPr>
      <w:r>
        <w:rPr/>
        <w:t>Data Structures</w:t>
      </w:r>
    </w:p>
    <w:p>
      <w:pPr>
        <w:pStyle w:val="Ttulo2"/>
        <w:bidi w:val="0"/>
        <w:jc w:val="both"/>
        <w:rPr/>
      </w:pPr>
      <w:r>
        <w:rPr/>
        <w:t xml:space="preserve">Data structure vs Interface </w:t>
      </w:r>
      <w:r>
        <w:rPr/>
        <w:t>(API/ADT)</w:t>
      </w:r>
    </w:p>
    <w:p>
      <w:pPr>
        <w:pStyle w:val="Corpodotexto"/>
        <w:numPr>
          <w:ilvl w:val="0"/>
          <w:numId w:val="4"/>
        </w:numPr>
        <w:bidi w:val="0"/>
        <w:jc w:val="both"/>
        <w:rPr/>
      </w:pPr>
      <w:r>
        <w:rPr/>
        <w:t xml:space="preserve">Interface: </w:t>
      </w:r>
      <w:r>
        <w:rPr/>
        <w:t>Define</w:t>
      </w:r>
      <w:r>
        <w:rPr/>
        <w:t xml:space="preserve"> as operações </w:t>
      </w:r>
      <w:r>
        <w:rPr/>
        <w:t>suportadas por uma estrutura de dados</w:t>
      </w:r>
    </w:p>
    <w:p>
      <w:pPr>
        <w:pStyle w:val="Corpodotexto"/>
        <w:numPr>
          <w:ilvl w:val="0"/>
          <w:numId w:val="4"/>
        </w:numPr>
        <w:bidi w:val="0"/>
        <w:jc w:val="both"/>
        <w:rPr/>
      </w:pPr>
      <w:r>
        <w:rPr/>
        <w:t xml:space="preserve">Estrutura de dados: </w:t>
      </w:r>
      <w:r>
        <w:rPr/>
        <w:t xml:space="preserve">Uma forma de se guardar </w:t>
      </w:r>
      <w:r>
        <w:rPr/>
        <w:t>dados</w:t>
      </w:r>
      <w:r>
        <w:rPr/>
        <w:t xml:space="preserve"> que </w:t>
      </w:r>
      <w:r>
        <w:rPr/>
        <w:t>implementa uma interface</w:t>
      </w:r>
    </w:p>
    <w:p>
      <w:pPr>
        <w:pStyle w:val="Ttulo2"/>
        <w:bidi w:val="0"/>
        <w:jc w:val="left"/>
        <w:rPr/>
      </w:pPr>
      <w:r>
        <w:rPr/>
        <w:t>Arrays e Sequences</w:t>
      </w:r>
    </w:p>
    <w:p>
      <w:pPr>
        <w:pStyle w:val="Ttulo3"/>
        <w:bidi w:val="0"/>
        <w:jc w:val="left"/>
        <w:rPr/>
      </w:pPr>
      <w:r>
        <w:rPr/>
        <w:t xml:space="preserve">Static </w:t>
      </w:r>
      <w:r>
        <w:rPr/>
        <w:t>Array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É uma estrutura de dados que representa uma lista de dados, os dados inseridos mantém a ordem de inserção e suas operações para tamanho(length), get e set são O^1 </w:t>
      </w:r>
      <w:r>
        <w:rPr/>
        <w:t xml:space="preserve">uma vez que a criação do array precisa alocar </w:t>
      </w:r>
      <w:r>
        <w:rPr/>
        <w:t>N</w:t>
      </w:r>
      <w:r>
        <w:rPr/>
        <w:t xml:space="preserve"> espaços de memória sua criação é O(n). </w:t>
      </w:r>
      <w:r>
        <w:rPr/>
        <w:t xml:space="preserve">A memória alocada é sempre fixa. </w:t>
      </w:r>
      <w:r>
        <w:rPr/>
        <w:t>A eficiência das operações é:</w:t>
      </w:r>
    </w:p>
    <w:p>
      <w:pPr>
        <w:pStyle w:val="Corpodotexto"/>
        <w:numPr>
          <w:ilvl w:val="0"/>
          <w:numId w:val="5"/>
        </w:numPr>
        <w:bidi w:val="0"/>
        <w:jc w:val="both"/>
        <w:rPr/>
      </w:pPr>
      <w:r>
        <w:rPr/>
        <w:t xml:space="preserve">Get(index) </w:t>
      </w:r>
      <w:r>
        <w:rPr/>
        <w:t xml:space="preserve">e </w:t>
      </w:r>
      <w:r>
        <w:rPr/>
        <w:t xml:space="preserve">Set(index): O^1. </w:t>
      </w:r>
      <w:r>
        <w:rPr/>
        <w:t>Set sempre sobrescreve um elemento</w:t>
      </w:r>
    </w:p>
    <w:p>
      <w:pPr>
        <w:pStyle w:val="Corpodotexto"/>
        <w:numPr>
          <w:ilvl w:val="0"/>
          <w:numId w:val="5"/>
        </w:numPr>
        <w:bidi w:val="0"/>
        <w:jc w:val="both"/>
        <w:rPr/>
      </w:pPr>
      <w:r>
        <w:rPr/>
        <w:t>Criação de array: O(n)</w:t>
      </w:r>
    </w:p>
    <w:p>
      <w:pPr>
        <w:pStyle w:val="Corpodotexto"/>
        <w:numPr>
          <w:ilvl w:val="0"/>
          <w:numId w:val="5"/>
        </w:numPr>
        <w:bidi w:val="0"/>
        <w:jc w:val="both"/>
        <w:rPr/>
      </w:pPr>
      <w:r>
        <w:rPr/>
        <w:t>Size/Length/len: O^1</w:t>
      </w:r>
    </w:p>
    <w:p>
      <w:pPr>
        <w:pStyle w:val="Ttulo3"/>
        <w:bidi w:val="0"/>
        <w:jc w:val="left"/>
        <w:rPr/>
      </w:pPr>
      <w:r>
        <w:rPr/>
        <w:t>Dynamic Array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É o mesmo de static array, mas quando o array atinge sua capacidade ocorre </w:t>
      </w:r>
      <w:r>
        <w:rPr/>
        <w:t xml:space="preserve">um resize, que consiste </w:t>
      </w:r>
      <w:r>
        <w:rPr/>
        <w:t>em criar um array</w:t>
      </w:r>
      <w:r>
        <w:rPr/>
        <w:t xml:space="preserve"> e </w:t>
      </w:r>
      <w:r>
        <w:rPr/>
        <w:t xml:space="preserve">copiar </w:t>
      </w:r>
      <w:r>
        <w:rPr/>
        <w:t>os</w:t>
      </w:r>
      <w:r>
        <w:rPr/>
        <w:t xml:space="preserve"> itens automaticamente. </w:t>
      </w:r>
      <w:r>
        <w:rPr/>
        <w:t>Resize sempre é O(n),</w:t>
      </w:r>
      <w:r>
        <w:rPr/>
        <w:t xml:space="preserve"> o tamanho do array </w:t>
      </w:r>
      <w:r>
        <w:rPr/>
        <w:t xml:space="preserve">normalmente </w:t>
      </w:r>
      <w:r>
        <w:rPr/>
        <w:t>é multiplicado por progressão geométrica de 2 (</w:t>
      </w:r>
      <w:r>
        <w:rPr/>
        <w:t xml:space="preserve">1, </w:t>
      </w:r>
      <w:r>
        <w:rPr/>
        <w:t>2, 4, 8, 16…)</w:t>
      </w:r>
      <w:r>
        <w:rPr/>
        <w:t>.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Remover um elemento no final de um dynamic array é O(1) já que basta reduzir o tamanho do array em 1, sem a necessidade de percorre-lo.</w:t>
      </w:r>
    </w:p>
    <w:p>
      <w:pPr>
        <w:pStyle w:val="Ttulo3"/>
        <w:bidi w:val="0"/>
        <w:jc w:val="left"/>
        <w:rPr/>
      </w:pPr>
      <w:r>
        <w:rPr/>
        <w:t>Linked List</w:t>
      </w:r>
    </w:p>
    <w:p>
      <w:pPr>
        <w:pStyle w:val="Corpodotexto"/>
        <w:numPr>
          <w:ilvl w:val="0"/>
          <w:numId w:val="6"/>
        </w:numPr>
        <w:bidi w:val="0"/>
        <w:jc w:val="both"/>
        <w:rPr/>
      </w:pPr>
      <w:r>
        <w:rPr/>
        <w:t xml:space="preserve">Nó: </w:t>
      </w:r>
      <w:r>
        <w:rPr/>
        <w:t>estrutura</w:t>
      </w:r>
      <w:r>
        <w:rPr/>
        <w:t xml:space="preserve"> com referência para o próximo dado e para </w:t>
      </w:r>
      <w:r>
        <w:rPr/>
        <w:t>seu próprio dado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Estrutura que usa um </w:t>
      </w:r>
      <w:r>
        <w:rPr/>
        <w:t xml:space="preserve">array </w:t>
      </w:r>
      <w:r>
        <w:rPr/>
        <w:t>de</w:t>
      </w:r>
      <w:r>
        <w:rPr/>
        <w:t xml:space="preserve"> nós</w:t>
      </w:r>
      <w:r>
        <w:rPr/>
        <w:t xml:space="preserve"> para </w:t>
      </w:r>
      <w:r>
        <w:rPr/>
        <w:t>formar uma sequência ordenada de elementos</w:t>
      </w:r>
      <w:r>
        <w:rPr/>
        <w:t>.</w:t>
      </w:r>
      <w:r>
        <w:rPr/>
        <w:t xml:space="preserve"> </w:t>
      </w:r>
      <w:r>
        <w:rPr/>
        <w:t xml:space="preserve">Possui uma referência para o primeiro elemento </w:t>
      </w:r>
      <w:r>
        <w:rPr/>
        <w:t>(head)</w:t>
      </w:r>
      <w:r>
        <w:rPr/>
        <w:t xml:space="preserve"> e para o último </w:t>
      </w:r>
      <w:r>
        <w:rPr/>
        <w:t>(tail)</w:t>
      </w:r>
      <w:r>
        <w:rPr/>
        <w:t>.</w:t>
      </w:r>
    </w:p>
    <w:p>
      <w:pPr>
        <w:pStyle w:val="Corpodotexto"/>
        <w:numPr>
          <w:ilvl w:val="0"/>
          <w:numId w:val="7"/>
        </w:numPr>
        <w:bidi w:val="0"/>
        <w:jc w:val="both"/>
        <w:rPr/>
      </w:pPr>
      <w:r>
        <w:rPr/>
        <w:t>Ler</w:t>
      </w:r>
      <w:r>
        <w:rPr/>
        <w:t xml:space="preserve">, </w:t>
      </w:r>
      <w:r>
        <w:rPr/>
        <w:t>remover</w:t>
      </w:r>
      <w:r>
        <w:rPr/>
        <w:t xml:space="preserve"> e inserir</w:t>
      </w:r>
      <w:r>
        <w:rPr/>
        <w:t xml:space="preserve"> </w:t>
      </w:r>
      <w:r>
        <w:rPr/>
        <w:t>um</w:t>
      </w:r>
      <w:r>
        <w:rPr/>
        <w:t xml:space="preserve"> elemento inicial ou final se</w:t>
      </w:r>
      <w:r>
        <w:rPr/>
        <w:t>rá</w:t>
      </w:r>
      <w:r>
        <w:rPr/>
        <w:t xml:space="preserve"> O^1, enquanto operações nos elementos intermediários serão O(n).</w:t>
      </w:r>
    </w:p>
    <w:p>
      <w:pPr>
        <w:pStyle w:val="Ttulo3"/>
        <w:bidi w:val="0"/>
        <w:jc w:val="left"/>
        <w:rPr/>
      </w:pPr>
      <w:r>
        <w:rPr/>
        <w:t>Armortiza</w:t>
      </w:r>
      <w:r>
        <w:rPr/>
        <w:t>ção</w:t>
      </w:r>
    </w:p>
    <w:p>
      <w:pPr>
        <w:pStyle w:val="Corpodotexto"/>
        <w:bidi w:val="0"/>
        <w:jc w:val="both"/>
        <w:rPr/>
      </w:pPr>
      <w:r>
        <w:rPr/>
        <w:tab/>
        <w:t xml:space="preserve">Técnica de análise </w:t>
      </w:r>
      <w:r>
        <w:rPr/>
        <w:t xml:space="preserve">avaliar a eficiência média de um algorítimo </w:t>
      </w:r>
      <w:r>
        <w:rPr/>
        <w:t>que possui opera</w:t>
      </w:r>
      <w:r>
        <w:rPr/>
        <w:t>ções</w:t>
      </w:r>
      <w:r>
        <w:rPr/>
        <w:t xml:space="preserve"> </w:t>
      </w:r>
      <w:r>
        <w:rPr/>
        <w:t>lenta</w:t>
      </w:r>
      <w:r>
        <w:rPr/>
        <w:t>s</w:t>
      </w:r>
      <w:r>
        <w:rPr/>
        <w:t xml:space="preserve"> </w:t>
      </w:r>
      <w:r>
        <w:rPr/>
        <w:t xml:space="preserve">que </w:t>
      </w:r>
      <w:r>
        <w:rPr/>
        <w:t>são</w:t>
      </w:r>
      <w:r>
        <w:rPr/>
        <w:t xml:space="preserve"> </w:t>
      </w:r>
      <w:r>
        <w:rPr/>
        <w:t>usada</w:t>
      </w:r>
      <w:r>
        <w:rPr/>
        <w:t>s</w:t>
      </w:r>
      <w:r>
        <w:rPr/>
        <w:t xml:space="preserve"> ocasionalmente </w:t>
      </w:r>
      <w:r>
        <w:rPr/>
        <w:t xml:space="preserve">(resize </w:t>
      </w:r>
      <w:r>
        <w:rPr/>
        <w:t>e operações</w:t>
      </w:r>
      <w:r>
        <w:rPr/>
        <w:t xml:space="preserve"> </w:t>
      </w:r>
      <w:r>
        <w:rPr/>
        <w:t>O(n)</w:t>
      </w:r>
      <w:r>
        <w:rPr/>
        <w:t xml:space="preserve"> de array)</w:t>
      </w:r>
      <w:r>
        <w:rPr/>
        <w:t xml:space="preserve"> </w:t>
      </w:r>
      <w:r>
        <w:rPr/>
        <w:t>e</w:t>
      </w:r>
      <w:r>
        <w:rPr/>
        <w:t xml:space="preserve"> operações </w:t>
      </w:r>
      <w:r>
        <w:rPr/>
        <w:t>rápidas</w:t>
      </w:r>
      <w:r>
        <w:rPr/>
        <w:t xml:space="preserve"> </w:t>
      </w:r>
      <w:r>
        <w:rPr/>
        <w:t xml:space="preserve">que são usadas com mais frequência </w:t>
      </w:r>
      <w:r>
        <w:rPr/>
        <w:t>(set, get, etc em um array)</w:t>
      </w:r>
      <w:r>
        <w:rPr/>
        <w:t>.</w:t>
      </w:r>
    </w:p>
    <w:p>
      <w:pPr>
        <w:pStyle w:val="Corpodotexto"/>
        <w:bidi w:val="0"/>
        <w:jc w:val="both"/>
        <w:rPr/>
      </w:pPr>
      <w:r>
        <w:rPr/>
        <w:tab/>
        <w:t xml:space="preserve">A ideia </w:t>
      </w:r>
      <w:r>
        <w:rPr/>
        <w:t xml:space="preserve">é analisar a performance de um algorítimo em múltiplas </w:t>
      </w:r>
      <w:r>
        <w:rPr/>
        <w:t>iterações</w:t>
      </w:r>
      <w:r>
        <w:rPr/>
        <w:t xml:space="preserve"> e se obter uma media </w:t>
      </w:r>
      <w:r>
        <w:rPr/>
        <w:t xml:space="preserve">em vez de se usar o pior caso possível. </w:t>
      </w:r>
    </w:p>
    <w:p>
      <w:pPr>
        <w:pStyle w:val="Corpodotexto"/>
        <w:bidi w:val="0"/>
        <w:jc w:val="both"/>
        <w:rPr/>
      </w:pPr>
      <w:r>
        <w:rPr/>
        <w:tab/>
        <w:t>Um exemplo disso é a inserção em um array dinâmico, inserir em um array é O(n) já que no pior caso será necessário aumentar o tamanho do array, mas considerando que nem sempre isso será necessário se pode dizer que a operação leva O(1) tempo amortizad</w:t>
      </w:r>
      <w:r>
        <w:rPr/>
        <w:t>o.</w:t>
      </w:r>
    </w:p>
    <w:p>
      <w:pPr>
        <w:pStyle w:val="Ttulo3"/>
        <w:bidi w:val="0"/>
        <w:jc w:val="left"/>
        <w:rPr/>
      </w:pPr>
      <w:r>
        <w:rPr/>
        <w:t>Sequence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Interface que r</w:t>
      </w:r>
      <w:r>
        <w:rPr/>
        <w:t xml:space="preserve">epresenta uma sequência de dados, </w:t>
      </w:r>
      <w:r>
        <w:rPr/>
        <w:t xml:space="preserve">ordenados </w:t>
      </w:r>
      <w:r>
        <w:rPr/>
        <w:t xml:space="preserve">de maneira extrínseca </w:t>
      </w:r>
      <w:r>
        <w:rPr/>
        <w:t>(normalmente por inserção)</w:t>
      </w:r>
      <w:r>
        <w:rPr/>
        <w:t xml:space="preserve">. </w:t>
      </w:r>
      <w:r>
        <w:rPr/>
        <w:t xml:space="preserve">Pode ser </w:t>
      </w:r>
      <w:r>
        <w:rPr/>
        <w:t xml:space="preserve">static quando possui um tamanho fixo, </w:t>
      </w:r>
      <w:r>
        <w:rPr/>
        <w:t>definido durante a criação,</w:t>
      </w:r>
      <w:r>
        <w:rPr/>
        <w:t xml:space="preserve"> ou dynamic quando possui um tamanho variável. </w:t>
      </w:r>
      <w:r>
        <w:rPr/>
        <w:t xml:space="preserve">Toda sequence tem operações de: </w:t>
      </w:r>
    </w:p>
    <w:p>
      <w:pPr>
        <w:pStyle w:val="Corpodotexto"/>
        <w:numPr>
          <w:ilvl w:val="0"/>
          <w:numId w:val="0"/>
        </w:numPr>
        <w:bidi w:val="0"/>
        <w:ind w:left="720" w:hanging="0"/>
        <w:jc w:val="both"/>
        <w:rPr/>
      </w:pPr>
      <w:r>
        <w:rPr/>
        <w:drawing>
          <wp:inline distT="0" distB="0" distL="0" distR="0">
            <wp:extent cx="5369560" cy="209232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4"/>
        <w:bidi w:val="0"/>
        <w:jc w:val="left"/>
        <w:rPr/>
      </w:pPr>
      <w:r>
        <w:rPr/>
        <w:t>Static Array Sequence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Estrutura de dados que usa um static array para armazenar os elementos da sequence. </w:t>
      </w:r>
      <w:r>
        <w:rPr/>
        <w:t>Operações static (getAt e setAt) são sempre O(1), porém operações dynamic são sempre O(n</w:t>
      </w:r>
      <w:r>
        <w:rPr/>
        <w:t>), especialmente operações de insert/remove já que é necessário realocar/recriar o array toda vez.</w:t>
      </w:r>
    </w:p>
    <w:p>
      <w:pPr>
        <w:pStyle w:val="Ttulo4"/>
        <w:bidi w:val="0"/>
        <w:jc w:val="left"/>
        <w:rPr/>
      </w:pPr>
      <w:r>
        <w:rPr/>
        <w:t>Linked List Sequence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Usa uma linkedlist para representar a sequence, de modo que </w:t>
      </w:r>
      <w:r>
        <w:rPr/>
        <w:t>fazer operações em uma posição</w:t>
      </w:r>
      <w:r>
        <w:rPr/>
        <w:t xml:space="preserve"> basta alterar </w:t>
      </w:r>
      <w:r>
        <w:rPr/>
        <w:t xml:space="preserve">seu apontamento </w:t>
      </w:r>
      <w:r>
        <w:rPr/>
        <w:t>do node</w:t>
      </w:r>
      <w:r>
        <w:rPr/>
        <w:t xml:space="preserve">. 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Operações com tail/head são sempre O^1, já que existe uma referência para eles. Qualquer outra operação é O(n), de modo que é uma estrutura recomendada quando se quer utilizar os elementos da ponta.</w:t>
      </w:r>
    </w:p>
    <w:p>
      <w:pPr>
        <w:pStyle w:val="Ttulo4"/>
        <w:bidi w:val="0"/>
        <w:jc w:val="left"/>
        <w:rPr/>
      </w:pPr>
      <w:r>
        <w:rPr/>
        <w:t xml:space="preserve">Dynamic </w:t>
      </w:r>
      <w:r>
        <w:rPr/>
        <w:t>Array</w:t>
      </w:r>
      <w:r>
        <w:rPr/>
        <w:t xml:space="preserve"> sequence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É o mesmo caso de static array sequence, porém seu diferencial é que é possível remover elementos no final com complexidade O(1).</w:t>
      </w:r>
    </w:p>
    <w:p>
      <w:pPr>
        <w:pStyle w:val="Corpodotexto"/>
        <w:numPr>
          <w:ilvl w:val="0"/>
          <w:numId w:val="0"/>
        </w:numPr>
        <w:bidi w:val="0"/>
        <w:ind w:left="720" w:hanging="0"/>
        <w:jc w:val="both"/>
        <w:rPr/>
      </w:pPr>
      <w:r>
        <w:rPr/>
        <w:drawing>
          <wp:inline distT="0" distB="0" distL="0" distR="0">
            <wp:extent cx="5891530" cy="161734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Sets e Sorting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</w:r>
      <w:r>
        <w:rPr/>
        <w:t xml:space="preserve">Um set é similar um sequence, </w:t>
      </w:r>
      <w:r>
        <w:rPr/>
        <w:t xml:space="preserve">porém </w:t>
      </w:r>
      <w:r>
        <w:rPr/>
        <w:t>os</w:t>
      </w:r>
      <w:r>
        <w:rPr/>
        <w:t xml:space="preserve"> dados são organizados de maneira intrínseca, </w:t>
      </w:r>
      <w:r>
        <w:rPr/>
        <w:t xml:space="preserve">de modo que </w:t>
      </w:r>
      <w:r>
        <w:rPr/>
        <w:t>são ordenados por um</w:t>
      </w:r>
      <w:r>
        <w:rPr/>
        <w:t xml:space="preserve">a lógica específica, de acordo com sua classificação, </w:t>
      </w:r>
      <w:r>
        <w:rPr/>
        <w:t xml:space="preserve">chamada </w:t>
      </w:r>
      <w:r>
        <w:rPr/>
        <w:t xml:space="preserve">de </w:t>
      </w:r>
      <w:r>
        <w:rPr/>
        <w:t>key</w:t>
      </w:r>
      <w:r>
        <w:rPr/>
        <w:t>.</w:t>
      </w:r>
    </w:p>
    <w:p>
      <w:pPr>
        <w:pStyle w:val="Corpodotexto"/>
        <w:bidi w:val="0"/>
        <w:jc w:val="both"/>
        <w:rPr/>
      </w:pPr>
      <w:r>
        <w:rPr/>
        <w:drawing>
          <wp:inline distT="0" distB="0" distL="0" distR="0">
            <wp:extent cx="6120130" cy="1818005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andara Light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4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9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3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31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 w:val="false"/>
      <w:iCs/>
      <w:sz w:val="28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4"/>
      <w:szCs w:val="22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ndara Light" w:hAnsi="Candara Light" w:eastAsia="Microsoft YaHei" w:cs="Arial"/>
      <w:b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48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48"/>
      <w:szCs w:val="56"/>
    </w:rPr>
  </w:style>
  <w:style w:type="paragraph" w:styleId="Destinatrio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756</TotalTime>
  <Application>LibreOffice/7.5.1.2$Windows_X86_64 LibreOffice_project/fcbaee479e84c6cd81291587d2ee68cba099e129</Application>
  <AppVersion>15.0000</AppVersion>
  <Pages>5</Pages>
  <Words>1002</Words>
  <Characters>4915</Characters>
  <CharactersWithSpaces>5870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2023-10-29T18:51:12Z</dcterms:created>
  <dc:creator/>
  <dc:description/>
  <dc:language>pt-BR</dc:language>
  <cp:lastModifiedBy/>
  <dcterms:modified xsi:type="dcterms:W3CDTF">2024-10-07T00:08:11Z</dcterms:modified>
  <cp:revision>381</cp:revision>
  <dc:subject/>
  <dc:title>default</dc:title>
</cp:coreProperties>
</file>